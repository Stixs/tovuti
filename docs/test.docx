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0D5C" w:rsidRDefault="008B107A">
      <w:pPr>
        <w:pStyle w:val="Geenafstand"/>
        <w:rPr>
          <w:b/>
        </w:rPr>
      </w:pPr>
      <w:bookmarkStart w:id="0" w:name="_GoBack"/>
      <w:bookmarkEnd w:id="0"/>
      <w:r>
        <w:rPr>
          <w:b/>
        </w:rPr>
        <w:t>Test scenario 2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Evenementen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 xml:space="preserve">De gebruiker logt in met gebruikersnaam </w:t>
      </w:r>
      <w:r>
        <w:t>en wachtwoord en krijgt een extra menu te zien.</w:t>
      </w:r>
    </w:p>
    <w:p w:rsidR="00D50D5C" w:rsidRDefault="008B107A">
      <w:pPr>
        <w:pStyle w:val="Geenafstand"/>
      </w:pPr>
      <w:r>
        <w:t>De gebruiker klikt op evenementen en krijgt een overzicht van de evenementen.</w:t>
      </w: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3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Alle leden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</w:t>
      </w:r>
      <w:r>
        <w:t>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Alle Leden en krijgt een overzicht van de alle Leden te zien.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4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Leden in mijn groep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 xml:space="preserve">De </w:t>
      </w:r>
      <w:r>
        <w:t>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gebruiker klikt op Mijn Groep en krijgt een overzicht van de leden in zijn gr</w:t>
      </w:r>
      <w:r>
        <w:t>oep te zien.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5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Mijn Profiel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gebrui</w:t>
      </w:r>
      <w:r>
        <w:t>ker klikt op Mijn Profiel en krijgt zijn profiel te zien.</w:t>
      </w: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lastRenderedPageBreak/>
        <w:t>Test scenario 6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Mijn Profiel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 xml:space="preserve">De gebruiker logt in met gebruikersnaam en </w:t>
      </w:r>
      <w:r>
        <w:t>wachtwoord en krijgt een extra menu te zien.</w:t>
      </w:r>
    </w:p>
    <w:p w:rsidR="00D50D5C" w:rsidRDefault="008B107A">
      <w:pPr>
        <w:pStyle w:val="Geenafstand"/>
      </w:pPr>
      <w:r>
        <w:t>De gebruiker klikt op Mijn Profiel en krijgt zijn profiel te zien.</w:t>
      </w:r>
    </w:p>
    <w:p w:rsidR="00D50D5C" w:rsidRDefault="008B107A">
      <w:pPr>
        <w:pStyle w:val="Geenafstand"/>
      </w:pPr>
      <w:r>
        <w:t>Onderaan zijn profiel klikt de gebruiker op Bewerk profiel.</w:t>
      </w:r>
    </w:p>
    <w:p w:rsidR="00D50D5C" w:rsidRDefault="008B107A">
      <w:pPr>
        <w:pStyle w:val="Geenafstand"/>
      </w:pPr>
      <w:r>
        <w:t>De gebruiker wijzigt zijn gegevens.</w:t>
      </w:r>
    </w:p>
    <w:p w:rsidR="00D50D5C" w:rsidRDefault="008B107A">
      <w:pPr>
        <w:pStyle w:val="Geenafstand"/>
      </w:pPr>
      <w:r>
        <w:t>De gebruiker klikt op Wijzigen.</w:t>
      </w:r>
    </w:p>
    <w:p w:rsidR="00D50D5C" w:rsidRDefault="008B107A">
      <w:pPr>
        <w:pStyle w:val="Geenafstand"/>
      </w:pPr>
      <w:r>
        <w:t>De gegevens zijn</w:t>
      </w:r>
      <w:r>
        <w:t xml:space="preserve"> gewijzigd.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Test scenario 8</w:t>
      </w:r>
    </w:p>
    <w:p w:rsidR="00D50D5C" w:rsidRDefault="00D50D5C">
      <w:pPr>
        <w:pStyle w:val="Geenafstand"/>
        <w:rPr>
          <w:b/>
        </w:rPr>
      </w:pPr>
    </w:p>
    <w:p w:rsidR="00D50D5C" w:rsidRDefault="008B107A">
      <w:pPr>
        <w:pStyle w:val="Geenafstand"/>
        <w:rPr>
          <w:b/>
        </w:rPr>
      </w:pPr>
      <w:r>
        <w:rPr>
          <w:b/>
        </w:rPr>
        <w:t>Case</w:t>
      </w:r>
    </w:p>
    <w:p w:rsidR="00D50D5C" w:rsidRDefault="008B107A">
      <w:pPr>
        <w:pStyle w:val="Geenafstand"/>
      </w:pPr>
      <w:r>
        <w:t>Betaal overzichten bekijken</w:t>
      </w:r>
    </w:p>
    <w:p w:rsidR="00D50D5C" w:rsidRDefault="00D50D5C">
      <w:pPr>
        <w:pStyle w:val="Geenafstand"/>
      </w:pPr>
    </w:p>
    <w:p w:rsidR="00D50D5C" w:rsidRDefault="008B107A">
      <w:pPr>
        <w:pStyle w:val="Geenafstand"/>
        <w:rPr>
          <w:b/>
        </w:rPr>
      </w:pPr>
      <w:r>
        <w:rPr>
          <w:b/>
        </w:rPr>
        <w:t>Scenario</w:t>
      </w:r>
    </w:p>
    <w:p w:rsidR="00D50D5C" w:rsidRDefault="008B107A">
      <w:pPr>
        <w:pStyle w:val="Geenafstand"/>
      </w:pPr>
      <w:r>
        <w:t>De gebruiker opent de website op en komt op de homepagina.</w:t>
      </w:r>
    </w:p>
    <w:p w:rsidR="00D50D5C" w:rsidRDefault="008B107A">
      <w:pPr>
        <w:pStyle w:val="Geenafstand"/>
      </w:pPr>
      <w:r>
        <w:t>De gebruiker klikt op inloggen.</w:t>
      </w:r>
    </w:p>
    <w:p w:rsidR="00D50D5C" w:rsidRDefault="008B107A">
      <w:pPr>
        <w:pStyle w:val="Geenafstand"/>
      </w:pPr>
      <w:r>
        <w:t>De gebruiker logt in met gebruikersnaam en wachtwoord en krijgt een extra menu te zien.</w:t>
      </w:r>
    </w:p>
    <w:p w:rsidR="00D50D5C" w:rsidRDefault="008B107A">
      <w:pPr>
        <w:pStyle w:val="Geenafstand"/>
      </w:pPr>
      <w:r>
        <w:t>De g</w:t>
      </w:r>
      <w:r>
        <w:t>ebruiker klikt op betaalstatus en krijgt de betaalstatus van de gebruikers te zien.</w:t>
      </w:r>
    </w:p>
    <w:p w:rsidR="00D50D5C" w:rsidRDefault="008B107A">
      <w:pPr>
        <w:pStyle w:val="Geenafstand"/>
      </w:pPr>
      <w:r>
        <w:t>De gebruiker kan op: Alle, Betaald, Niet betaald, IDEAL, Overschrijving en Acceptgiro klikken</w:t>
      </w:r>
    </w:p>
    <w:p w:rsidR="00D50D5C" w:rsidRDefault="008B107A">
      <w:pPr>
        <w:pStyle w:val="Geenafstand"/>
      </w:pPr>
      <w:r>
        <w:t>De gebruiker krijgt het gewenste overzicht te zien</w:t>
      </w:r>
    </w:p>
    <w:p w:rsidR="00D50D5C" w:rsidRDefault="00D50D5C">
      <w:pPr>
        <w:pStyle w:val="Geenafstand"/>
      </w:pP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3"/>
        <w:gridCol w:w="1417"/>
        <w:gridCol w:w="2977"/>
        <w:gridCol w:w="3255"/>
      </w:tblGrid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Testscenario</w:t>
            </w:r>
          </w:p>
        </w:tc>
        <w:tc>
          <w:tcPr>
            <w:tcW w:w="1417" w:type="dxa"/>
            <w:tcBorders>
              <w:top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Uitgevoerd</w:t>
            </w:r>
          </w:p>
        </w:tc>
        <w:tc>
          <w:tcPr>
            <w:tcW w:w="2977" w:type="dxa"/>
            <w:tcBorders>
              <w:top w:val="single" w:sz="4" w:space="0" w:color="70AD47"/>
              <w:bottom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Goed</w:t>
            </w:r>
          </w:p>
        </w:tc>
        <w:tc>
          <w:tcPr>
            <w:tcW w:w="3255" w:type="dxa"/>
            <w:tcBorders>
              <w:top w:val="single" w:sz="4" w:space="0" w:color="70AD47"/>
              <w:bottom w:val="single" w:sz="4" w:space="0" w:color="70AD47"/>
              <w:right w:val="single" w:sz="4" w:space="0" w:color="70AD47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Fout</w:t>
            </w: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Applicatie reageert zoals de</w:t>
            </w:r>
          </w:p>
          <w:p w:rsidR="00D50D5C" w:rsidRDefault="008B107A">
            <w:pPr>
              <w:pStyle w:val="Geenafstand"/>
            </w:pPr>
            <w:r>
              <w:t>gebruiker verwachtte.</w:t>
            </w: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  <w:tr w:rsidR="00D50D5C">
        <w:tblPrEx>
          <w:tblCellMar>
            <w:top w:w="0" w:type="dxa"/>
            <w:bottom w:w="0" w:type="dxa"/>
          </w:tblCellMar>
        </w:tblPrEx>
        <w:tc>
          <w:tcPr>
            <w:tcW w:w="1413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41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8B107A">
            <w:pPr>
              <w:pStyle w:val="Geenafstand"/>
            </w:pPr>
            <w:r>
              <w:t>Ja</w:t>
            </w:r>
          </w:p>
        </w:tc>
        <w:tc>
          <w:tcPr>
            <w:tcW w:w="2977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  <w:tc>
          <w:tcPr>
            <w:tcW w:w="3255" w:type="dxa"/>
            <w:tcBorders>
              <w:top w:val="single" w:sz="4" w:space="0" w:color="A8D08D"/>
              <w:left w:val="single" w:sz="4" w:space="0" w:color="A8D08D"/>
              <w:bottom w:val="single" w:sz="4" w:space="0" w:color="A8D08D"/>
              <w:right w:val="single" w:sz="4" w:space="0" w:color="A8D08D"/>
            </w:tcBorders>
            <w:shd w:val="clear" w:color="auto" w:fill="E2EF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50D5C" w:rsidRDefault="00D50D5C">
            <w:pPr>
              <w:pStyle w:val="Geenafstand"/>
            </w:pPr>
          </w:p>
        </w:tc>
      </w:tr>
    </w:tbl>
    <w:p w:rsidR="00D50D5C" w:rsidRDefault="00D50D5C">
      <w:pPr>
        <w:pStyle w:val="Geenafstand"/>
      </w:pPr>
    </w:p>
    <w:sectPr w:rsidR="00D50D5C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07A" w:rsidRDefault="008B107A">
      <w:pPr>
        <w:spacing w:after="0" w:line="240" w:lineRule="auto"/>
      </w:pPr>
      <w:r>
        <w:separator/>
      </w:r>
    </w:p>
  </w:endnote>
  <w:endnote w:type="continuationSeparator" w:id="0">
    <w:p w:rsidR="008B107A" w:rsidRDefault="008B10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07A" w:rsidRDefault="008B107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B107A" w:rsidRDefault="008B107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D50D5C"/>
    <w:rsid w:val="008B107A"/>
    <w:rsid w:val="00B642A8"/>
    <w:rsid w:val="00D50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163716-A8CD-4A26-8283-EFCC94811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nl-N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pPr>
      <w:suppressAutoHyphens/>
    </w:p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pPr>
      <w:suppressAutoHyphens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Westland</dc:creator>
  <dc:description/>
  <cp:lastModifiedBy>Tim Westland</cp:lastModifiedBy>
  <cp:revision>2</cp:revision>
  <dcterms:created xsi:type="dcterms:W3CDTF">2016-02-25T16:41:00Z</dcterms:created>
  <dcterms:modified xsi:type="dcterms:W3CDTF">2016-02-25T16:41:00Z</dcterms:modified>
</cp:coreProperties>
</file>